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2E5B3C" w:rsidR="00811C48" w:rsidRPr="001E7ABE" w:rsidRDefault="00D266D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DD34E0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E4C7EBD" w:rsidR="000732DF" w:rsidRPr="0036420F" w:rsidRDefault="0037049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70494">
              <w:rPr>
                <w:rFonts w:ascii="Arial" w:hAnsi="Arial" w:cs="Arial"/>
                <w:b/>
                <w:sz w:val="20"/>
              </w:rPr>
              <w:t>O2</w:t>
            </w:r>
            <w:r w:rsidR="006362E1">
              <w:rPr>
                <w:rFonts w:ascii="Arial" w:hAnsi="Arial" w:cs="Arial"/>
                <w:b/>
                <w:sz w:val="20"/>
              </w:rPr>
              <w:t>1</w:t>
            </w:r>
            <w:r w:rsidRPr="00370494">
              <w:rPr>
                <w:rFonts w:ascii="Arial" w:hAnsi="Arial" w:cs="Arial"/>
                <w:b/>
                <w:sz w:val="20"/>
              </w:rPr>
              <w:t>3-COMP7116-RV01-01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59D3350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7F9E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27E43B41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9C1FFB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227BAD74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DBA07CA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4C9C99D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2C488858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75A3588E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6892F7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soal,</w:t>
      </w:r>
    </w:p>
    <w:p w14:paraId="27EE5653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D72782E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B79683C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BA09272" w14:textId="77777777" w:rsidR="003F4CDE" w:rsidRDefault="003F4CDE" w:rsidP="003F4CDE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A1F18A7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6016E3F" w14:textId="77777777" w:rsidR="003F4CDE" w:rsidRDefault="003F4CDE" w:rsidP="003F4CDE">
      <w:pPr>
        <w:ind w:left="540"/>
        <w:jc w:val="both"/>
        <w:rPr>
          <w:rStyle w:val="longtext"/>
          <w:sz w:val="18"/>
          <w:szCs w:val="18"/>
        </w:rPr>
      </w:pPr>
    </w:p>
    <w:p w14:paraId="5FEF4DD6" w14:textId="77777777" w:rsidR="003F4CDE" w:rsidRDefault="003F4CDE" w:rsidP="003F4CDE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A89FA9B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A6013C8" w14:textId="77777777" w:rsidR="003F4CDE" w:rsidRDefault="003F4CDE" w:rsidP="003F4CDE">
      <w:pPr>
        <w:ind w:left="360" w:hanging="360"/>
      </w:pPr>
    </w:p>
    <w:p w14:paraId="72E3A2B7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21E63620" w14:textId="77777777" w:rsidR="003F4CDE" w:rsidRDefault="003F4CDE" w:rsidP="003F4CDE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7B735FB" w14:textId="77777777" w:rsidR="003F4CDE" w:rsidRDefault="003F4CDE" w:rsidP="003F4CDE">
      <w:pPr>
        <w:jc w:val="both"/>
        <w:rPr>
          <w:rStyle w:val="longtext"/>
          <w:i/>
          <w:sz w:val="18"/>
          <w:szCs w:val="18"/>
        </w:rPr>
      </w:pPr>
    </w:p>
    <w:p w14:paraId="6A9E95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60CDEBF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6E3206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F4CDE" w14:paraId="1B65568B" w14:textId="77777777" w:rsidTr="003F4C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FD56E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118BC304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53311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5D44D902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606A8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A7A2835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2262806B" w14:textId="77777777" w:rsidTr="003F4CDE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CB72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89B0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0466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-</w:t>
            </w:r>
          </w:p>
        </w:tc>
      </w:tr>
    </w:tbl>
    <w:p w14:paraId="37E547A9" w14:textId="77777777" w:rsidR="003F4CDE" w:rsidRDefault="003F4CDE" w:rsidP="003F4CDE">
      <w:pPr>
        <w:ind w:left="360"/>
        <w:jc w:val="both"/>
        <w:rPr>
          <w:lang w:val="id-ID"/>
        </w:rPr>
      </w:pPr>
    </w:p>
    <w:p w14:paraId="71FB0079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54E193E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02B3FF4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F4CDE" w14:paraId="41B89456" w14:textId="77777777" w:rsidTr="003F4CDE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16B13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6B5A646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F4CDE" w14:paraId="7BB3DDA2" w14:textId="77777777" w:rsidTr="003F4CDE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9CA4" w14:textId="77777777" w:rsidR="009908C2" w:rsidRDefault="009908C2" w:rsidP="009908C2">
            <w:r>
              <w:t>Visual Studio Code</w:t>
            </w:r>
          </w:p>
          <w:p w14:paraId="383D3C7C" w14:textId="77777777" w:rsidR="009908C2" w:rsidRDefault="009908C2" w:rsidP="009908C2">
            <w:r>
              <w:t>Python 3.7</w:t>
            </w:r>
          </w:p>
          <w:p w14:paraId="20463318" w14:textId="77777777" w:rsidR="009908C2" w:rsidRDefault="009908C2" w:rsidP="009908C2">
            <w:r>
              <w:t>SciPy 1.5.0</w:t>
            </w:r>
          </w:p>
          <w:p w14:paraId="6A66901F" w14:textId="4022F596" w:rsidR="003F4CDE" w:rsidRPr="009908C2" w:rsidRDefault="009908C2" w:rsidP="009908C2">
            <w:r>
              <w:t>OpenCV 3.4.2.16</w:t>
            </w:r>
          </w:p>
        </w:tc>
      </w:tr>
    </w:tbl>
    <w:p w14:paraId="3E4A9107" w14:textId="3971A230" w:rsidR="003F4CDE" w:rsidRDefault="003F4CDE" w:rsidP="003F4CDE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DAA9913" w14:textId="1251C5E0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3F4CDE">
        <w:rPr>
          <w:rStyle w:val="longtext"/>
          <w:i/>
          <w:iCs/>
          <w:sz w:val="18"/>
          <w:szCs w:val="18"/>
        </w:rPr>
        <w:t xml:space="preserve">assignment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p w14:paraId="24BF5E72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F4CDE" w14:paraId="65DF3179" w14:textId="77777777" w:rsidTr="003F4CDE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970E82" w14:textId="77777777" w:rsidR="003F4CDE" w:rsidRDefault="003F4C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A147BED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2FFBF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57A3BA0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E18B5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8169859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037BEB42" w14:textId="77777777" w:rsidTr="006B764F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011" w14:textId="3A3119B0" w:rsidR="003F4CDE" w:rsidRDefault="00687460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DF3C" w14:textId="035593D8" w:rsidR="003F4CDE" w:rsidRDefault="00DE76E3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F070" w14:textId="5E082859" w:rsidR="003F4CDE" w:rsidRDefault="00E3115D" w:rsidP="006B764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D8D8DBD" w14:textId="77777777" w:rsidR="00BC6558" w:rsidRDefault="00BC655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D0D9A5B" w14:textId="77777777" w:rsidR="00BC6558" w:rsidRDefault="00BC6558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2A83602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F16EFE7" w14:textId="77777777" w:rsidR="00EE6F4C" w:rsidRPr="00091EBA" w:rsidRDefault="00EE6F4C" w:rsidP="00D4202E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Pick the Slice</w:t>
      </w:r>
    </w:p>
    <w:p w14:paraId="1DFE4A62" w14:textId="77777777" w:rsidR="00EE6F4C" w:rsidRPr="00C6135B" w:rsidRDefault="00EE6F4C" w:rsidP="00EE6F4C">
      <w:pPr>
        <w:spacing w:line="360" w:lineRule="auto"/>
        <w:ind w:firstLine="360"/>
        <w:jc w:val="both"/>
      </w:pPr>
      <w:r w:rsidRPr="00C6135B">
        <w:t xml:space="preserve">One day, your </w:t>
      </w:r>
      <w:r w:rsidRPr="00C6135B">
        <w:rPr>
          <w:lang w:val="id-ID"/>
        </w:rPr>
        <w:t>sister</w:t>
      </w:r>
      <w:r w:rsidRPr="00C6135B">
        <w:t xml:space="preserve"> asks you to buy </w:t>
      </w:r>
      <w:proofErr w:type="gramStart"/>
      <w:r w:rsidRPr="00C6135B">
        <w:t>a</w:t>
      </w:r>
      <w:proofErr w:type="gramEnd"/>
      <w:r w:rsidRPr="00C6135B">
        <w:t xml:space="preserve"> </w:t>
      </w:r>
      <w:r w:rsidRPr="00C6135B">
        <w:rPr>
          <w:lang w:val="id-ID"/>
        </w:rPr>
        <w:t>fruit</w:t>
      </w:r>
      <w:r w:rsidRPr="00C6135B">
        <w:t xml:space="preserve">. You go to the nearest </w:t>
      </w:r>
      <w:r w:rsidRPr="00C6135B">
        <w:rPr>
          <w:lang w:val="id-ID"/>
        </w:rPr>
        <w:t>fruit shop</w:t>
      </w:r>
      <w:r w:rsidRPr="00C6135B">
        <w:t xml:space="preserve">, and there are so many </w:t>
      </w:r>
      <w:r w:rsidRPr="00C6135B">
        <w:rPr>
          <w:lang w:val="id-ID"/>
        </w:rPr>
        <w:t>fruits</w:t>
      </w:r>
      <w:r w:rsidRPr="00C6135B">
        <w:t xml:space="preserve"> available. Since </w:t>
      </w:r>
      <w:proofErr w:type="gramStart"/>
      <w:r w:rsidRPr="00C6135B">
        <w:t>you’re</w:t>
      </w:r>
      <w:proofErr w:type="gramEnd"/>
      <w:r w:rsidRPr="00C6135B">
        <w:t xml:space="preserve"> in a hurry, you decided to </w:t>
      </w:r>
      <w:r w:rsidRPr="00C6135B">
        <w:rPr>
          <w:b/>
        </w:rPr>
        <w:t>create a program</w:t>
      </w:r>
      <w:r w:rsidRPr="00C6135B">
        <w:t xml:space="preserve"> to help you find the requested </w:t>
      </w:r>
      <w:r w:rsidRPr="00C6135B">
        <w:rPr>
          <w:lang w:val="id-ID"/>
        </w:rPr>
        <w:t>fruit</w:t>
      </w:r>
      <w:r w:rsidRPr="00C6135B">
        <w:t xml:space="preserve">. Thankfully, the </w:t>
      </w:r>
      <w:r w:rsidRPr="00C6135B">
        <w:rPr>
          <w:lang w:val="id-ID"/>
        </w:rPr>
        <w:t>fruit shop</w:t>
      </w:r>
      <w:r w:rsidRPr="00C6135B">
        <w:t xml:space="preserve"> has </w:t>
      </w:r>
      <w:r w:rsidRPr="00C6135B">
        <w:rPr>
          <w:b/>
        </w:rPr>
        <w:t>all photo</w:t>
      </w:r>
      <w:r w:rsidRPr="00C6135B">
        <w:t xml:space="preserve"> </w:t>
      </w:r>
      <w:r w:rsidRPr="00C6135B">
        <w:rPr>
          <w:b/>
        </w:rPr>
        <w:t xml:space="preserve">of </w:t>
      </w:r>
      <w:r w:rsidRPr="00C6135B">
        <w:rPr>
          <w:b/>
          <w:lang w:val="id-ID"/>
        </w:rPr>
        <w:t>fruits</w:t>
      </w:r>
      <w:r w:rsidRPr="00C6135B">
        <w:t xml:space="preserve"> they have. The program needs a </w:t>
      </w:r>
      <w:r w:rsidRPr="00C6135B">
        <w:rPr>
          <w:b/>
        </w:rPr>
        <w:t>feature matching</w:t>
      </w:r>
      <w:r w:rsidRPr="00C6135B">
        <w:t xml:space="preserve"> to </w:t>
      </w:r>
      <w:r w:rsidRPr="00C6135B">
        <w:rPr>
          <w:b/>
        </w:rPr>
        <w:t>compare</w:t>
      </w:r>
      <w:r w:rsidRPr="00C6135B">
        <w:t xml:space="preserve"> between the </w:t>
      </w:r>
      <w:r w:rsidRPr="00C6135B">
        <w:rPr>
          <w:b/>
        </w:rPr>
        <w:t xml:space="preserve">picture of your </w:t>
      </w:r>
      <w:r w:rsidRPr="00C6135B">
        <w:rPr>
          <w:b/>
          <w:lang w:val="id-ID"/>
        </w:rPr>
        <w:t>sister</w:t>
      </w:r>
      <w:r w:rsidRPr="00C6135B">
        <w:rPr>
          <w:b/>
        </w:rPr>
        <w:t xml:space="preserve">’s </w:t>
      </w:r>
      <w:r w:rsidRPr="00C6135B">
        <w:rPr>
          <w:b/>
          <w:lang w:val="id-ID"/>
        </w:rPr>
        <w:t>requested fruit</w:t>
      </w:r>
      <w:r w:rsidRPr="00C6135B">
        <w:t xml:space="preserve"> and </w:t>
      </w:r>
      <w:r w:rsidRPr="00C6135B">
        <w:rPr>
          <w:b/>
        </w:rPr>
        <w:t xml:space="preserve">all photo of </w:t>
      </w:r>
      <w:r w:rsidRPr="00C6135B">
        <w:rPr>
          <w:b/>
          <w:lang w:val="id-ID"/>
        </w:rPr>
        <w:t>fruits</w:t>
      </w:r>
      <w:r w:rsidRPr="00C6135B">
        <w:rPr>
          <w:b/>
        </w:rPr>
        <w:t xml:space="preserve"> </w:t>
      </w:r>
      <w:r w:rsidRPr="00C6135B">
        <w:t xml:space="preserve">in the </w:t>
      </w:r>
      <w:r w:rsidRPr="00C6135B">
        <w:rPr>
          <w:lang w:val="id-ID"/>
        </w:rPr>
        <w:t>fruit store</w:t>
      </w:r>
      <w:r w:rsidRPr="00C6135B">
        <w:t xml:space="preserve">. After the program finished comparing all the photo, the program also needs to </w:t>
      </w:r>
      <w:r w:rsidRPr="00C6135B">
        <w:rPr>
          <w:b/>
        </w:rPr>
        <w:t>show the best match</w:t>
      </w:r>
      <w:r w:rsidRPr="00C6135B">
        <w:t xml:space="preserve"> </w:t>
      </w:r>
      <w:r w:rsidRPr="00C6135B">
        <w:rPr>
          <w:b/>
        </w:rPr>
        <w:t>between all comparisons</w:t>
      </w:r>
      <w:r w:rsidRPr="00C6135B">
        <w:t>.</w:t>
      </w:r>
    </w:p>
    <w:p w14:paraId="3F7866CC" w14:textId="77777777" w:rsidR="00EE6F4C" w:rsidRPr="00C6135B" w:rsidRDefault="00EE6F4C" w:rsidP="00EE6F4C">
      <w:pPr>
        <w:spacing w:line="360" w:lineRule="auto"/>
        <w:ind w:firstLine="360"/>
        <w:jc w:val="both"/>
      </w:pPr>
    </w:p>
    <w:p w14:paraId="090C67BF" w14:textId="77777777" w:rsidR="00EE6F4C" w:rsidRPr="00C6135B" w:rsidRDefault="00EE6F4C" w:rsidP="00EE6F4C">
      <w:pPr>
        <w:spacing w:line="360" w:lineRule="auto"/>
        <w:jc w:val="both"/>
        <w:rPr>
          <w:b/>
        </w:rPr>
      </w:pPr>
      <w:r w:rsidRPr="00C6135B">
        <w:rPr>
          <w:b/>
        </w:rPr>
        <w:t>Dataset Description</w:t>
      </w:r>
    </w:p>
    <w:p w14:paraId="3BF4B060" w14:textId="77777777" w:rsidR="00EE6F4C" w:rsidRPr="00C6135B" w:rsidRDefault="00EE6F4C" w:rsidP="00EE6F4C">
      <w:pPr>
        <w:spacing w:line="360" w:lineRule="auto"/>
        <w:jc w:val="both"/>
      </w:pPr>
      <w:r w:rsidRPr="00C6135B">
        <w:t>The dataset consists of:</w:t>
      </w:r>
    </w:p>
    <w:p w14:paraId="351F303D" w14:textId="77777777" w:rsidR="00EE6F4C" w:rsidRPr="00C6135B" w:rsidRDefault="00EE6F4C" w:rsidP="00EE6F4C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35B">
        <w:rPr>
          <w:rFonts w:ascii="Times New Roman" w:hAnsi="Times New Roman" w:cs="Times New Roman"/>
          <w:b/>
          <w:sz w:val="24"/>
          <w:szCs w:val="24"/>
          <w:lang w:val="id-ID"/>
        </w:rPr>
        <w:t>o</w:t>
      </w:r>
      <w:r w:rsidRPr="00C6135B">
        <w:rPr>
          <w:rFonts w:ascii="Times New Roman" w:hAnsi="Times New Roman" w:cs="Times New Roman"/>
          <w:b/>
          <w:sz w:val="24"/>
          <w:szCs w:val="24"/>
        </w:rPr>
        <w:t>bject.jpg</w:t>
      </w:r>
    </w:p>
    <w:p w14:paraId="088A5414" w14:textId="77777777" w:rsidR="00EE6F4C" w:rsidRPr="00C6135B" w:rsidRDefault="00EE6F4C" w:rsidP="00EE6F4C">
      <w:pPr>
        <w:tabs>
          <w:tab w:val="left" w:pos="990"/>
        </w:tabs>
        <w:spacing w:line="360" w:lineRule="auto"/>
        <w:ind w:left="426"/>
        <w:jc w:val="both"/>
      </w:pPr>
      <w:r w:rsidRPr="00C6135B">
        <w:t xml:space="preserve">Picture of the </w:t>
      </w:r>
      <w:r w:rsidRPr="00C6135B">
        <w:rPr>
          <w:b/>
        </w:rPr>
        <w:t xml:space="preserve">object to be found </w:t>
      </w:r>
      <w:r w:rsidRPr="00C6135B">
        <w:t>(</w:t>
      </w:r>
      <w:r w:rsidRPr="00C6135B">
        <w:rPr>
          <w:b/>
        </w:rPr>
        <w:t xml:space="preserve">your </w:t>
      </w:r>
      <w:r w:rsidRPr="00C6135B">
        <w:rPr>
          <w:b/>
          <w:lang w:val="id-ID"/>
        </w:rPr>
        <w:t>sister</w:t>
      </w:r>
      <w:r w:rsidRPr="00C6135B">
        <w:rPr>
          <w:b/>
        </w:rPr>
        <w:t xml:space="preserve">’s </w:t>
      </w:r>
      <w:r w:rsidRPr="00C6135B">
        <w:rPr>
          <w:b/>
          <w:lang w:val="id-ID"/>
        </w:rPr>
        <w:t>fruit</w:t>
      </w:r>
      <w:r w:rsidRPr="00C6135B">
        <w:t>)</w:t>
      </w:r>
    </w:p>
    <w:p w14:paraId="3DC8346B" w14:textId="77777777" w:rsidR="00EE6F4C" w:rsidRPr="00C6135B" w:rsidRDefault="00EE6F4C" w:rsidP="00EE6F4C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35B">
        <w:rPr>
          <w:rFonts w:ascii="Times New Roman" w:hAnsi="Times New Roman" w:cs="Times New Roman"/>
          <w:b/>
          <w:sz w:val="24"/>
          <w:szCs w:val="24"/>
        </w:rPr>
        <w:t>Data Folder</w:t>
      </w:r>
    </w:p>
    <w:p w14:paraId="448FCCB4" w14:textId="57981011" w:rsidR="00EE6F4C" w:rsidRDefault="00EE6F4C" w:rsidP="00EE6F4C">
      <w:pPr>
        <w:pStyle w:val="ListParagraph"/>
        <w:tabs>
          <w:tab w:val="left" w:pos="990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6135B">
        <w:rPr>
          <w:rFonts w:ascii="Times New Roman" w:hAnsi="Times New Roman" w:cs="Times New Roman"/>
          <w:sz w:val="24"/>
          <w:szCs w:val="24"/>
        </w:rPr>
        <w:t xml:space="preserve">Pictures of </w:t>
      </w:r>
      <w:r w:rsidRPr="00C6135B">
        <w:rPr>
          <w:rFonts w:ascii="Times New Roman" w:hAnsi="Times New Roman" w:cs="Times New Roman"/>
          <w:b/>
          <w:sz w:val="24"/>
          <w:szCs w:val="24"/>
        </w:rPr>
        <w:t>all</w:t>
      </w:r>
      <w:r w:rsidRPr="00C6135B">
        <w:rPr>
          <w:rFonts w:ascii="Times New Roman" w:hAnsi="Times New Roman" w:cs="Times New Roman"/>
          <w:sz w:val="24"/>
          <w:szCs w:val="24"/>
        </w:rPr>
        <w:t xml:space="preserve"> </w:t>
      </w:r>
      <w:r w:rsidRPr="00C6135B">
        <w:rPr>
          <w:rFonts w:ascii="Times New Roman" w:hAnsi="Times New Roman" w:cs="Times New Roman"/>
          <w:b/>
          <w:sz w:val="24"/>
          <w:szCs w:val="24"/>
          <w:lang w:val="id-ID"/>
        </w:rPr>
        <w:t>fruit</w:t>
      </w:r>
      <w:r w:rsidRPr="00C6135B">
        <w:rPr>
          <w:rFonts w:ascii="Times New Roman" w:hAnsi="Times New Roman" w:cs="Times New Roman"/>
          <w:b/>
          <w:sz w:val="24"/>
          <w:szCs w:val="24"/>
        </w:rPr>
        <w:t xml:space="preserve"> available in the </w:t>
      </w:r>
      <w:r w:rsidRPr="00C6135B">
        <w:rPr>
          <w:rFonts w:ascii="Times New Roman" w:hAnsi="Times New Roman" w:cs="Times New Roman"/>
          <w:b/>
          <w:sz w:val="24"/>
          <w:szCs w:val="24"/>
          <w:lang w:val="id-ID"/>
        </w:rPr>
        <w:t>fruit store</w:t>
      </w:r>
    </w:p>
    <w:p w14:paraId="5BACFB71" w14:textId="4190070A" w:rsidR="00EE6F4C" w:rsidRDefault="006310B3" w:rsidP="006310B3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dataset used in this </w:t>
      </w:r>
      <w:r w:rsidR="00707DAD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can be downloaded from </w:t>
      </w:r>
      <w:r w:rsidRPr="00AA0397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will be used for the feature matching.</w:t>
      </w:r>
      <w:r w:rsidR="00132F5E">
        <w:rPr>
          <w:rFonts w:ascii="Times New Roman" w:hAnsi="Times New Roman" w:cs="Times New Roman"/>
          <w:sz w:val="24"/>
          <w:szCs w:val="24"/>
        </w:rPr>
        <w:t xml:space="preserve"> </w:t>
      </w:r>
      <w:r w:rsidR="00132F5E" w:rsidRPr="009E4FFA">
        <w:rPr>
          <w:rFonts w:ascii="Times New Roman" w:hAnsi="Times New Roman" w:cs="Times New Roman"/>
          <w:b/>
          <w:bCs/>
          <w:sz w:val="24"/>
          <w:szCs w:val="24"/>
        </w:rPr>
        <w:t>Do not</w:t>
      </w:r>
      <w:r w:rsidR="00132F5E">
        <w:rPr>
          <w:rFonts w:ascii="Times New Roman" w:hAnsi="Times New Roman" w:cs="Times New Roman"/>
          <w:sz w:val="24"/>
          <w:szCs w:val="24"/>
        </w:rPr>
        <w:t xml:space="preserve"> use </w:t>
      </w:r>
      <w:r w:rsidR="00132F5E" w:rsidRPr="009E4FFA">
        <w:rPr>
          <w:rFonts w:ascii="Times New Roman" w:hAnsi="Times New Roman" w:cs="Times New Roman"/>
          <w:b/>
          <w:bCs/>
          <w:sz w:val="24"/>
          <w:szCs w:val="24"/>
        </w:rPr>
        <w:t>other data</w:t>
      </w:r>
      <w:r w:rsidR="00132F5E">
        <w:rPr>
          <w:rFonts w:ascii="Times New Roman" w:hAnsi="Times New Roman" w:cs="Times New Roman"/>
          <w:sz w:val="24"/>
          <w:szCs w:val="24"/>
        </w:rPr>
        <w:t xml:space="preserve"> than the dataset that has been given.</w:t>
      </w:r>
    </w:p>
    <w:p w14:paraId="04CB6CFF" w14:textId="77777777" w:rsidR="006310B3" w:rsidRPr="006310B3" w:rsidRDefault="006310B3" w:rsidP="006310B3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370707" w14:textId="77777777" w:rsidR="00EE6F4C" w:rsidRPr="00C6135B" w:rsidRDefault="00EE6F4C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135B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</w:p>
    <w:p w14:paraId="58155D60" w14:textId="77777777" w:rsidR="00EE6F4C" w:rsidRPr="00C6135B" w:rsidRDefault="00EE6F4C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6135B">
        <w:rPr>
          <w:rFonts w:ascii="Times New Roman" w:hAnsi="Times New Roman" w:cs="Times New Roman"/>
          <w:sz w:val="24"/>
          <w:szCs w:val="24"/>
        </w:rPr>
        <w:t xml:space="preserve">Before being processed, </w:t>
      </w:r>
      <w:r w:rsidRPr="00C6135B">
        <w:rPr>
          <w:rFonts w:ascii="Times New Roman" w:hAnsi="Times New Roman" w:cs="Times New Roman"/>
          <w:b/>
          <w:sz w:val="24"/>
          <w:szCs w:val="24"/>
        </w:rPr>
        <w:t>pictures</w:t>
      </w:r>
      <w:r w:rsidRPr="00C6135B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C6135B">
        <w:rPr>
          <w:rFonts w:ascii="Times New Roman" w:hAnsi="Times New Roman" w:cs="Times New Roman"/>
          <w:b/>
          <w:sz w:val="24"/>
          <w:szCs w:val="24"/>
        </w:rPr>
        <w:t>Data folder</w:t>
      </w:r>
      <w:r w:rsidRPr="00C6135B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C6135B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C6135B">
        <w:rPr>
          <w:rFonts w:ascii="Times New Roman" w:hAnsi="Times New Roman" w:cs="Times New Roman"/>
          <w:sz w:val="24"/>
          <w:szCs w:val="24"/>
        </w:rPr>
        <w:t xml:space="preserve"> using </w:t>
      </w:r>
      <w:r w:rsidRPr="00C6135B">
        <w:rPr>
          <w:rFonts w:ascii="Times New Roman" w:hAnsi="Times New Roman" w:cs="Times New Roman"/>
          <w:b/>
          <w:sz w:val="24"/>
          <w:szCs w:val="24"/>
          <w:lang w:val="id-ID"/>
        </w:rPr>
        <w:t>Gaussian Blur</w:t>
      </w:r>
    </w:p>
    <w:p w14:paraId="46AC10CE" w14:textId="77777777" w:rsidR="00EE6F4C" w:rsidRPr="00C6135B" w:rsidRDefault="00EE6F4C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0D7C03" w14:textId="77777777" w:rsidR="00EE6F4C" w:rsidRPr="00C6135B" w:rsidRDefault="00EE6F4C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35B">
        <w:rPr>
          <w:rFonts w:ascii="Times New Roman" w:hAnsi="Times New Roman" w:cs="Times New Roman"/>
          <w:b/>
          <w:sz w:val="24"/>
          <w:szCs w:val="24"/>
        </w:rPr>
        <w:t>Feature Matching</w:t>
      </w:r>
    </w:p>
    <w:p w14:paraId="6A5B5C60" w14:textId="26D226E3" w:rsidR="00EE6F4C" w:rsidRDefault="00EE6F4C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6135B">
        <w:rPr>
          <w:rFonts w:ascii="Times New Roman" w:hAnsi="Times New Roman" w:cs="Times New Roman"/>
          <w:sz w:val="24"/>
          <w:szCs w:val="24"/>
        </w:rPr>
        <w:t xml:space="preserve">The </w:t>
      </w:r>
      <w:r w:rsidRPr="00C6135B">
        <w:rPr>
          <w:rFonts w:ascii="Times New Roman" w:hAnsi="Times New Roman" w:cs="Times New Roman"/>
          <w:b/>
          <w:sz w:val="24"/>
          <w:szCs w:val="24"/>
        </w:rPr>
        <w:t xml:space="preserve">object to be found </w:t>
      </w:r>
      <w:r w:rsidRPr="00C6135B">
        <w:rPr>
          <w:rFonts w:ascii="Times New Roman" w:hAnsi="Times New Roman" w:cs="Times New Roman"/>
          <w:sz w:val="24"/>
          <w:szCs w:val="24"/>
        </w:rPr>
        <w:t xml:space="preserve">will be </w:t>
      </w:r>
      <w:r w:rsidRPr="00C6135B">
        <w:rPr>
          <w:rFonts w:ascii="Times New Roman" w:hAnsi="Times New Roman" w:cs="Times New Roman"/>
          <w:b/>
          <w:sz w:val="24"/>
          <w:szCs w:val="24"/>
        </w:rPr>
        <w:t>matched</w:t>
      </w:r>
      <w:r w:rsidRPr="00C6135B">
        <w:rPr>
          <w:rFonts w:ascii="Times New Roman" w:hAnsi="Times New Roman" w:cs="Times New Roman"/>
          <w:sz w:val="24"/>
          <w:szCs w:val="24"/>
        </w:rPr>
        <w:t xml:space="preserve"> with </w:t>
      </w:r>
      <w:r w:rsidRPr="00C6135B">
        <w:rPr>
          <w:rFonts w:ascii="Times New Roman" w:hAnsi="Times New Roman" w:cs="Times New Roman"/>
          <w:b/>
          <w:sz w:val="24"/>
          <w:szCs w:val="24"/>
        </w:rPr>
        <w:t>pictures</w:t>
      </w:r>
      <w:r w:rsidRPr="00C6135B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C6135B">
        <w:rPr>
          <w:rFonts w:ascii="Times New Roman" w:hAnsi="Times New Roman" w:cs="Times New Roman"/>
          <w:b/>
          <w:sz w:val="24"/>
          <w:szCs w:val="24"/>
        </w:rPr>
        <w:t>Data folder</w:t>
      </w:r>
      <w:r w:rsidRPr="00C6135B">
        <w:rPr>
          <w:rFonts w:ascii="Times New Roman" w:hAnsi="Times New Roman" w:cs="Times New Roman"/>
          <w:sz w:val="24"/>
          <w:szCs w:val="24"/>
        </w:rPr>
        <w:t xml:space="preserve">. All </w:t>
      </w:r>
      <w:r w:rsidRPr="00C6135B">
        <w:rPr>
          <w:rFonts w:ascii="Times New Roman" w:hAnsi="Times New Roman" w:cs="Times New Roman"/>
          <w:b/>
          <w:sz w:val="24"/>
          <w:szCs w:val="24"/>
        </w:rPr>
        <w:t>matching results</w:t>
      </w:r>
      <w:r w:rsidRPr="00C6135B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6135B">
        <w:rPr>
          <w:rFonts w:ascii="Times New Roman" w:hAnsi="Times New Roman" w:cs="Times New Roman"/>
          <w:b/>
          <w:sz w:val="24"/>
          <w:szCs w:val="24"/>
        </w:rPr>
        <w:t>compared</w:t>
      </w:r>
      <w:r w:rsidRPr="00C6135B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C6135B">
        <w:rPr>
          <w:rFonts w:ascii="Times New Roman" w:hAnsi="Times New Roman" w:cs="Times New Roman"/>
          <w:b/>
          <w:sz w:val="24"/>
          <w:szCs w:val="24"/>
        </w:rPr>
        <w:t>best result</w:t>
      </w:r>
      <w:r w:rsidRPr="00C6135B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6135B">
        <w:rPr>
          <w:rFonts w:ascii="Times New Roman" w:hAnsi="Times New Roman" w:cs="Times New Roman"/>
          <w:b/>
          <w:sz w:val="24"/>
          <w:szCs w:val="24"/>
        </w:rPr>
        <w:t>shown</w:t>
      </w:r>
      <w:r w:rsidRPr="00C6135B">
        <w:rPr>
          <w:rFonts w:ascii="Times New Roman" w:hAnsi="Times New Roman" w:cs="Times New Roman"/>
          <w:sz w:val="24"/>
          <w:szCs w:val="24"/>
        </w:rPr>
        <w:t>.</w:t>
      </w:r>
    </w:p>
    <w:p w14:paraId="672A954D" w14:textId="53C6EF65" w:rsidR="00AA0397" w:rsidRDefault="00AA0397" w:rsidP="00EE6F4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F3AE2F" w14:textId="77777777" w:rsidR="00EE6F4C" w:rsidRPr="00C6135B" w:rsidRDefault="00EE6F4C" w:rsidP="00EE6F4C">
      <w:pPr>
        <w:spacing w:line="360" w:lineRule="auto"/>
      </w:pPr>
      <w:r w:rsidRPr="00C6135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84E1F3" wp14:editId="4EDD02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80785" cy="535432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E1CB7" w14:textId="77777777" w:rsidR="00EE6F4C" w:rsidRPr="00C6135B" w:rsidRDefault="00EE6F4C" w:rsidP="00EE6F4C">
      <w:pPr>
        <w:spacing w:line="360" w:lineRule="auto"/>
        <w:ind w:firstLine="360"/>
        <w:jc w:val="center"/>
        <w:rPr>
          <w:b/>
          <w:sz w:val="22"/>
          <w:szCs w:val="22"/>
        </w:rPr>
      </w:pPr>
      <w:r w:rsidRPr="00C6135B">
        <w:rPr>
          <w:b/>
          <w:sz w:val="22"/>
          <w:szCs w:val="22"/>
        </w:rPr>
        <w:t>Figure 1. The best result of feature matching</w:t>
      </w:r>
    </w:p>
    <w:p w14:paraId="53505193" w14:textId="77777777" w:rsidR="00EE6F4C" w:rsidRDefault="00EE6F4C" w:rsidP="00EE6F4C">
      <w:pPr>
        <w:spacing w:line="360" w:lineRule="auto"/>
        <w:ind w:firstLine="360"/>
        <w:jc w:val="both"/>
        <w:rPr>
          <w:b/>
        </w:rPr>
      </w:pPr>
    </w:p>
    <w:p w14:paraId="4B565DFA" w14:textId="77777777" w:rsidR="00EE6F4C" w:rsidRDefault="00EE6F4C" w:rsidP="00EE6F4C">
      <w:pPr>
        <w:tabs>
          <w:tab w:val="left" w:pos="630"/>
        </w:tabs>
        <w:spacing w:line="360" w:lineRule="auto"/>
        <w:jc w:val="both"/>
        <w:rPr>
          <w:b/>
        </w:rPr>
      </w:pPr>
      <w:r w:rsidRPr="00E95EDD">
        <w:rPr>
          <w:b/>
        </w:rPr>
        <w:t>References:</w:t>
      </w:r>
    </w:p>
    <w:p w14:paraId="4B601709" w14:textId="4F29C2F1" w:rsidR="00EE6F4C" w:rsidRPr="00534543" w:rsidRDefault="000D7F14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  <w:rPr>
          <w:rStyle w:val="Hyperlink"/>
          <w:color w:val="auto"/>
        </w:rPr>
      </w:pPr>
      <w:hyperlink r:id="rId10" w:history="1">
        <w:r w:rsidRPr="00534543">
          <w:rPr>
            <w:rStyle w:val="Hyperlink"/>
            <w:color w:val="auto"/>
          </w:rPr>
          <w:t>https://1.bp.blogspot.com/-cY6HdJu3Xro/Udl-xLl8MmI/AAAAAAAABLk/DVE6OOkpHiU/s400/Rambutan-3.jpg</w:t>
        </w:r>
      </w:hyperlink>
    </w:p>
    <w:p w14:paraId="40609E98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1" w:history="1">
        <w:r w:rsidR="00EE6F4C" w:rsidRPr="00EF3529">
          <w:rPr>
            <w:rStyle w:val="Hyperlink"/>
            <w:color w:val="auto"/>
          </w:rPr>
          <w:t>https://www.wallpaperflare.com/red-grapes-macro-fruit-wet-food-close-up-wellbeing-plant-wallpaper-bjg/download/1920x1080</w:t>
        </w:r>
      </w:hyperlink>
    </w:p>
    <w:p w14:paraId="55B0FD64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2" w:history="1">
        <w:r w:rsidR="00EE6F4C" w:rsidRPr="00EF3529">
          <w:rPr>
            <w:rStyle w:val="Hyperlink"/>
            <w:color w:val="auto"/>
          </w:rPr>
          <w:t>https://www.wallpaperflare.com/close-up-of-rambutan-fruit-background-fresh-white-red-food-wallpaper-zqkcu/download/1920x1080</w:t>
        </w:r>
      </w:hyperlink>
    </w:p>
    <w:p w14:paraId="01F5CCCF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3" w:history="1">
        <w:r w:rsidR="00EE6F4C" w:rsidRPr="00EF3529">
          <w:rPr>
            <w:rStyle w:val="Hyperlink"/>
            <w:color w:val="auto"/>
          </w:rPr>
          <w:t>https://images.wallpaperscraft.com/image/orange_fruit_citrus_159655_1920x1080.jpg</w:t>
        </w:r>
      </w:hyperlink>
    </w:p>
    <w:p w14:paraId="4DBECEC1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4" w:history="1">
        <w:r w:rsidR="00EE6F4C" w:rsidRPr="00EF3529">
          <w:rPr>
            <w:rStyle w:val="Hyperlink"/>
            <w:color w:val="auto"/>
          </w:rPr>
          <w:t>https://www.wallpaperflare.com/coconut-blast-split-spray-falls-wet-walnut-white-background-wallpaper-esfvh/download/1920x1080</w:t>
        </w:r>
      </w:hyperlink>
    </w:p>
    <w:p w14:paraId="2C0EACBD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5" w:history="1">
        <w:r w:rsidR="00EE6F4C" w:rsidRPr="00EF3529">
          <w:rPr>
            <w:rStyle w:val="Hyperlink"/>
            <w:color w:val="auto"/>
          </w:rPr>
          <w:t>https://www.wallpaperflare.com/static/855/507/709/pineapple-fruit-plate-sliced-wallpaper.jpg</w:t>
        </w:r>
      </w:hyperlink>
    </w:p>
    <w:p w14:paraId="4A05AB59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6" w:history="1">
        <w:r w:rsidR="00EE6F4C" w:rsidRPr="00EF3529">
          <w:rPr>
            <w:rStyle w:val="Hyperlink"/>
            <w:color w:val="auto"/>
          </w:rPr>
          <w:t>https://www.wallpaperflare.com/sliced-avocado-fruit-beside-two-whole-ones-wallpaper-61827/1920x1080</w:t>
        </w:r>
      </w:hyperlink>
    </w:p>
    <w:p w14:paraId="568B4342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7" w:history="1">
        <w:r w:rsidR="00EE6F4C" w:rsidRPr="00EF3529">
          <w:rPr>
            <w:rStyle w:val="Hyperlink"/>
            <w:color w:val="auto"/>
          </w:rPr>
          <w:t>https://www.wallpaperflare.com/apple-fruit-slice-food-and-drink-healthy-eating-studio-shot-wallpaper-paka/download/1920x1080</w:t>
        </w:r>
      </w:hyperlink>
    </w:p>
    <w:p w14:paraId="37A01138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8" w:history="1">
        <w:r w:rsidR="00EE6F4C" w:rsidRPr="00EF3529">
          <w:rPr>
            <w:rStyle w:val="Hyperlink"/>
            <w:color w:val="auto"/>
          </w:rPr>
          <w:t>https://www.wallpaperflare.com/slice-of-papaya-with-black-background-wallpaper-12511/1920x1080</w:t>
        </w:r>
      </w:hyperlink>
    </w:p>
    <w:p w14:paraId="12C16DCF" w14:textId="77777777" w:rsidR="00EE6F4C" w:rsidRPr="00EF3529" w:rsidRDefault="00534543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hyperlink r:id="rId19" w:history="1">
        <w:r w:rsidR="00EE6F4C" w:rsidRPr="00EF3529">
          <w:rPr>
            <w:rStyle w:val="Hyperlink"/>
            <w:color w:val="auto"/>
          </w:rPr>
          <w:t>https://www.wallpaperflare.com/slice-red-strawberry-60mm-f-2-8d-micro-nikkor-food-fruit-wallpaper-hubyd/download/1920x1080</w:t>
        </w:r>
      </w:hyperlink>
    </w:p>
    <w:p w14:paraId="219E5739" w14:textId="77777777" w:rsidR="00EE6F4C" w:rsidRPr="00EF3529" w:rsidRDefault="00EE6F4C" w:rsidP="00EE6F4C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</w:pPr>
      <w:r w:rsidRPr="00EF3529">
        <w:t>https://www.wallpaperflare.com/fruits-melon-honey-dew-melon-wallpaper-shozi/download/1920x1080</w:t>
      </w:r>
    </w:p>
    <w:p w14:paraId="16D13FD1" w14:textId="3FCCCE66" w:rsidR="00BC6DE8" w:rsidRPr="00A32343" w:rsidRDefault="00BC6DE8" w:rsidP="00EE6F4C"/>
    <w:sectPr w:rsidR="00BC6DE8" w:rsidRPr="00A32343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E0E0F" w14:textId="77777777" w:rsidR="00643A1E" w:rsidRDefault="00643A1E" w:rsidP="00273E4A">
      <w:r>
        <w:separator/>
      </w:r>
    </w:p>
  </w:endnote>
  <w:endnote w:type="continuationSeparator" w:id="0">
    <w:p w14:paraId="42A28CC2" w14:textId="77777777" w:rsidR="00643A1E" w:rsidRDefault="00643A1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20674" w14:textId="77777777" w:rsidR="00643A1E" w:rsidRDefault="00643A1E" w:rsidP="00273E4A">
      <w:r>
        <w:separator/>
      </w:r>
    </w:p>
  </w:footnote>
  <w:footnote w:type="continuationSeparator" w:id="0">
    <w:p w14:paraId="6C4722DB" w14:textId="77777777" w:rsidR="00643A1E" w:rsidRDefault="00643A1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F2CA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9708FC"/>
    <w:multiLevelType w:val="hybridMultilevel"/>
    <w:tmpl w:val="C23872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CB53AD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049F4"/>
    <w:multiLevelType w:val="hybridMultilevel"/>
    <w:tmpl w:val="84C27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D7756"/>
    <w:rsid w:val="000D7F14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2F5E"/>
    <w:rsid w:val="0014565D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0875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049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43E"/>
    <w:rsid w:val="003D7084"/>
    <w:rsid w:val="003F4CDE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E76BD"/>
    <w:rsid w:val="00520E03"/>
    <w:rsid w:val="005314B7"/>
    <w:rsid w:val="00534543"/>
    <w:rsid w:val="00535101"/>
    <w:rsid w:val="00535DA7"/>
    <w:rsid w:val="005447D7"/>
    <w:rsid w:val="0055410B"/>
    <w:rsid w:val="00556E41"/>
    <w:rsid w:val="00571B72"/>
    <w:rsid w:val="00582417"/>
    <w:rsid w:val="00582E4C"/>
    <w:rsid w:val="00586637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10B3"/>
    <w:rsid w:val="00635EE5"/>
    <w:rsid w:val="006362E1"/>
    <w:rsid w:val="00643A1E"/>
    <w:rsid w:val="00643F75"/>
    <w:rsid w:val="00657081"/>
    <w:rsid w:val="00664137"/>
    <w:rsid w:val="0067443D"/>
    <w:rsid w:val="00687460"/>
    <w:rsid w:val="006B764F"/>
    <w:rsid w:val="006D1BD5"/>
    <w:rsid w:val="006D36BC"/>
    <w:rsid w:val="006D6353"/>
    <w:rsid w:val="006F4D80"/>
    <w:rsid w:val="00701ECA"/>
    <w:rsid w:val="00707DAD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D5686"/>
    <w:rsid w:val="008E163A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08C2"/>
    <w:rsid w:val="009A2464"/>
    <w:rsid w:val="009A3737"/>
    <w:rsid w:val="009C7801"/>
    <w:rsid w:val="009E29D9"/>
    <w:rsid w:val="009E4FFA"/>
    <w:rsid w:val="00A06F13"/>
    <w:rsid w:val="00A1473C"/>
    <w:rsid w:val="00A32343"/>
    <w:rsid w:val="00A46082"/>
    <w:rsid w:val="00A50AF3"/>
    <w:rsid w:val="00A52AB7"/>
    <w:rsid w:val="00A53D38"/>
    <w:rsid w:val="00A552D5"/>
    <w:rsid w:val="00A933D3"/>
    <w:rsid w:val="00AA0397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16C5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B2FE1"/>
    <w:rsid w:val="00BC6558"/>
    <w:rsid w:val="00BC6DE8"/>
    <w:rsid w:val="00BE0705"/>
    <w:rsid w:val="00BF2997"/>
    <w:rsid w:val="00BF7C45"/>
    <w:rsid w:val="00C24635"/>
    <w:rsid w:val="00C25F66"/>
    <w:rsid w:val="00C44051"/>
    <w:rsid w:val="00C525FC"/>
    <w:rsid w:val="00C56C03"/>
    <w:rsid w:val="00C56CA6"/>
    <w:rsid w:val="00C57A8A"/>
    <w:rsid w:val="00C57FE8"/>
    <w:rsid w:val="00C6135B"/>
    <w:rsid w:val="00C6549A"/>
    <w:rsid w:val="00C8483C"/>
    <w:rsid w:val="00C915BF"/>
    <w:rsid w:val="00CA33AF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202E"/>
    <w:rsid w:val="00D47C75"/>
    <w:rsid w:val="00D60A6D"/>
    <w:rsid w:val="00D67DFC"/>
    <w:rsid w:val="00D712E4"/>
    <w:rsid w:val="00D95848"/>
    <w:rsid w:val="00DA4A85"/>
    <w:rsid w:val="00DB0A75"/>
    <w:rsid w:val="00DC4B9D"/>
    <w:rsid w:val="00DC700A"/>
    <w:rsid w:val="00DE2FA6"/>
    <w:rsid w:val="00DE76E3"/>
    <w:rsid w:val="00DF2179"/>
    <w:rsid w:val="00DF224B"/>
    <w:rsid w:val="00DF718C"/>
    <w:rsid w:val="00E0375C"/>
    <w:rsid w:val="00E03DA9"/>
    <w:rsid w:val="00E047D9"/>
    <w:rsid w:val="00E3115D"/>
    <w:rsid w:val="00E335DA"/>
    <w:rsid w:val="00E36B77"/>
    <w:rsid w:val="00E36EA8"/>
    <w:rsid w:val="00E502A7"/>
    <w:rsid w:val="00E642BF"/>
    <w:rsid w:val="00E660C4"/>
    <w:rsid w:val="00E74D5A"/>
    <w:rsid w:val="00E83F0C"/>
    <w:rsid w:val="00EB5190"/>
    <w:rsid w:val="00EB7CD4"/>
    <w:rsid w:val="00ED5890"/>
    <w:rsid w:val="00EE6F4C"/>
    <w:rsid w:val="00EF17AC"/>
    <w:rsid w:val="00F22A92"/>
    <w:rsid w:val="00F2595B"/>
    <w:rsid w:val="00F36E33"/>
    <w:rsid w:val="00F476EA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D6353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EE6F4C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397"/>
    <w:rPr>
      <w:color w:val="3B435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s.wallpaperscraft.com/image/orange_fruit_citrus_159655_1920x1080.jpg" TargetMode="External"/><Relationship Id="rId18" Type="http://schemas.openxmlformats.org/officeDocument/2006/relationships/hyperlink" Target="https://www.wallpaperflare.com/slice-of-papaya-with-black-background-wallpaper-12511/1920x108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wallpaperflare.com/close-up-of-rambutan-fruit-background-fresh-white-red-food-wallpaper-zqkcu/download/1920x1080" TargetMode="External"/><Relationship Id="rId17" Type="http://schemas.openxmlformats.org/officeDocument/2006/relationships/hyperlink" Target="https://www.wallpaperflare.com/apple-fruit-slice-food-and-drink-healthy-eating-studio-shot-wallpaper-paka/download/1920x108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allpaperflare.com/sliced-avocado-fruit-beside-two-whole-ones-wallpaper-61827/1920x108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llpaperflare.com/red-grapes-macro-fruit-wet-food-close-up-wellbeing-plant-wallpaper-bjg/download/1920x108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allpaperflare.com/static/855/507/709/pineapple-fruit-plate-sliced-wallpaper.jp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1.bp.blogspot.com/-cY6HdJu3Xro/Udl-xLl8MmI/AAAAAAAABLk/DVE6OOkpHiU/s400/Rambutan-3.jpg" TargetMode="External"/><Relationship Id="rId19" Type="http://schemas.openxmlformats.org/officeDocument/2006/relationships/hyperlink" Target="https://www.wallpaperflare.com/slice-red-strawberry-60mm-f-2-8d-micro-nikkor-food-fruit-wallpaper-hubyd/download/1920x1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allpaperflare.com/coconut-blast-split-spray-falls-wet-walnut-white-background-wallpaper-esfvh/download/1920x1080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32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Albertus Hermanto</cp:lastModifiedBy>
  <cp:revision>38</cp:revision>
  <dcterms:created xsi:type="dcterms:W3CDTF">2020-07-21T05:55:00Z</dcterms:created>
  <dcterms:modified xsi:type="dcterms:W3CDTF">2020-09-03T10:35:00Z</dcterms:modified>
</cp:coreProperties>
</file>